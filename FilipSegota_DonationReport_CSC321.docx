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48CDB" w14:textId="377987FD" w:rsidR="00585FB1" w:rsidRDefault="00585FB1" w:rsidP="00FA2A5D">
      <w:pPr>
        <w:ind w:left="720" w:hanging="720"/>
      </w:pPr>
      <w:r>
        <w:t>Filip Segota</w:t>
      </w:r>
    </w:p>
    <w:p w14:paraId="015C7D83" w14:textId="01181518" w:rsidR="00585FB1" w:rsidRDefault="003850F9" w:rsidP="00FA2A5D">
      <w:pPr>
        <w:ind w:left="720" w:hanging="720"/>
      </w:pPr>
      <w:r>
        <w:t>Feb</w:t>
      </w:r>
      <w:r w:rsidR="00585FB1">
        <w:t>.1</w:t>
      </w:r>
      <w:r>
        <w:t>6</w:t>
      </w:r>
      <w:r w:rsidR="00585FB1">
        <w:t>.21</w:t>
      </w:r>
    </w:p>
    <w:p w14:paraId="5447B6CC" w14:textId="306ECD60" w:rsidR="00585FB1" w:rsidRDefault="00585FB1" w:rsidP="00FA2A5D">
      <w:pPr>
        <w:ind w:left="720" w:hanging="720"/>
      </w:pPr>
      <w:r>
        <w:t xml:space="preserve">Donation Center </w:t>
      </w:r>
      <w:r w:rsidR="003850F9">
        <w:t>GUI</w:t>
      </w:r>
    </w:p>
    <w:p w14:paraId="5E3C9064" w14:textId="77777777" w:rsidR="00585FB1" w:rsidRPr="00585FB1" w:rsidRDefault="00585FB1" w:rsidP="00FA2A5D">
      <w:pPr>
        <w:ind w:left="720" w:hanging="720"/>
      </w:pPr>
    </w:p>
    <w:p w14:paraId="547C414A" w14:textId="6CB42488" w:rsidR="00FA2A5D" w:rsidRDefault="00FA2A5D" w:rsidP="00FA2A5D">
      <w:pPr>
        <w:ind w:left="720" w:hanging="720"/>
      </w:pPr>
      <w:r w:rsidRPr="00FA2A5D">
        <w:rPr>
          <w:b/>
          <w:bCs/>
          <w:sz w:val="28"/>
          <w:szCs w:val="28"/>
        </w:rPr>
        <w:t>Problem Summary:</w:t>
      </w:r>
      <w:r>
        <w:br/>
      </w:r>
      <w:r w:rsidR="002C03EF">
        <w:t>Develop a program to track donations and donors for a donation center</w:t>
      </w:r>
      <w:r w:rsidR="003850F9">
        <w:t xml:space="preserve">, </w:t>
      </w:r>
      <w:r w:rsidR="003850F9" w:rsidRPr="003850F9">
        <w:rPr>
          <w:highlight w:val="yellow"/>
        </w:rPr>
        <w:t>including GUI</w:t>
      </w:r>
      <w:r w:rsidR="002C03EF">
        <w:t xml:space="preserve">.  </w:t>
      </w:r>
    </w:p>
    <w:p w14:paraId="23D9042B" w14:textId="737F7466" w:rsidR="003850F9" w:rsidRDefault="00FA2A5D" w:rsidP="003850F9">
      <w:pPr>
        <w:ind w:left="720" w:hanging="720"/>
      </w:pPr>
      <w:r w:rsidRPr="00FA2A5D">
        <w:rPr>
          <w:b/>
          <w:bCs/>
          <w:sz w:val="28"/>
          <w:szCs w:val="28"/>
        </w:rPr>
        <w:t>Implementation Requirements:</w:t>
      </w:r>
      <w:r>
        <w:br/>
        <w:t xml:space="preserve">&gt; </w:t>
      </w:r>
      <w:r w:rsidR="002C03EF">
        <w:t>The program must be able to lookup donations of a specific donor (all and set period.)</w:t>
      </w:r>
      <w:r>
        <w:br/>
        <w:t xml:space="preserve">&gt; </w:t>
      </w:r>
      <w:r w:rsidR="002C03EF">
        <w:t xml:space="preserve">Data must be kept between </w:t>
      </w:r>
      <w:proofErr w:type="spellStart"/>
      <w:r w:rsidR="002C03EF">
        <w:t>runnings</w:t>
      </w:r>
      <w:proofErr w:type="spellEnd"/>
      <w:r w:rsidR="002C03EF">
        <w:t xml:space="preserve"> of the program.</w:t>
      </w:r>
    </w:p>
    <w:p w14:paraId="7BA16935" w14:textId="0CE64626" w:rsidR="003850F9" w:rsidRDefault="003850F9" w:rsidP="003850F9">
      <w:pPr>
        <w:pStyle w:val="ListParagraph"/>
        <w:numPr>
          <w:ilvl w:val="0"/>
          <w:numId w:val="5"/>
        </w:numPr>
      </w:pPr>
      <w:r w:rsidRPr="003850F9">
        <w:rPr>
          <w:highlight w:val="yellow"/>
        </w:rPr>
        <w:t>We can’t go over estimated time</w:t>
      </w:r>
    </w:p>
    <w:p w14:paraId="45AD05DF" w14:textId="4F7B0F97" w:rsidR="003850F9" w:rsidRDefault="003850F9" w:rsidP="003850F9">
      <w:pPr>
        <w:ind w:left="720"/>
      </w:pPr>
    </w:p>
    <w:p w14:paraId="1423000F" w14:textId="77777777" w:rsidR="00FA2A5D" w:rsidRDefault="00FA2A5D" w:rsidP="00FA2A5D">
      <w:pPr>
        <w:ind w:left="720" w:hanging="720"/>
      </w:pPr>
      <w:r w:rsidRPr="00FA2A5D">
        <w:rPr>
          <w:b/>
          <w:bCs/>
          <w:sz w:val="28"/>
          <w:szCs w:val="28"/>
        </w:rPr>
        <w:t>System Design</w:t>
      </w:r>
      <w:r w:rsidRPr="00FA2A5D">
        <w:rPr>
          <w:b/>
          <w:bCs/>
          <w:sz w:val="28"/>
          <w:szCs w:val="28"/>
        </w:rPr>
        <w:br/>
      </w:r>
      <w:r w:rsidR="00074C9E">
        <w:rPr>
          <w:noProof/>
        </w:rPr>
        <w:drawing>
          <wp:inline distT="0" distB="0" distL="0" distR="0" wp14:anchorId="1EADEC03" wp14:editId="1143EDE2">
            <wp:extent cx="5943600" cy="5369560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FBD8" w14:textId="77777777" w:rsidR="00FA1422" w:rsidRDefault="00FA14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F5B5061" w14:textId="77777777" w:rsidR="00FA2A5D" w:rsidRPr="00FA2A5D" w:rsidRDefault="00FA2A5D" w:rsidP="00FA2A5D">
      <w:pPr>
        <w:ind w:left="720" w:hanging="720"/>
        <w:rPr>
          <w:b/>
          <w:bCs/>
        </w:rPr>
      </w:pPr>
      <w:r w:rsidRPr="00FA2A5D">
        <w:rPr>
          <w:b/>
          <w:bCs/>
          <w:sz w:val="28"/>
          <w:szCs w:val="28"/>
        </w:rPr>
        <w:lastRenderedPageBreak/>
        <w:t>Testing Plan/Report</w:t>
      </w:r>
      <w:r w:rsidRPr="00FA2A5D">
        <w:rPr>
          <w:b/>
          <w:bCs/>
          <w:sz w:val="28"/>
          <w:szCs w:val="28"/>
        </w:rPr>
        <w:br/>
      </w:r>
    </w:p>
    <w:tbl>
      <w:tblPr>
        <w:tblStyle w:val="TableGrid"/>
        <w:tblW w:w="9974" w:type="dxa"/>
        <w:tblInd w:w="720" w:type="dxa"/>
        <w:tblLook w:val="04A0" w:firstRow="1" w:lastRow="0" w:firstColumn="1" w:lastColumn="0" w:noHBand="0" w:noVBand="1"/>
      </w:tblPr>
      <w:tblGrid>
        <w:gridCol w:w="4914"/>
        <w:gridCol w:w="2688"/>
        <w:gridCol w:w="2372"/>
      </w:tblGrid>
      <w:tr w:rsidR="002470D1" w14:paraId="3DA5E03A" w14:textId="77777777" w:rsidTr="00B508BF">
        <w:tc>
          <w:tcPr>
            <w:tcW w:w="4914" w:type="dxa"/>
          </w:tcPr>
          <w:p w14:paraId="7D277AF1" w14:textId="77777777" w:rsidR="002470D1" w:rsidRDefault="002470D1" w:rsidP="002470D1">
            <w:r>
              <w:t>Test Case</w:t>
            </w:r>
          </w:p>
        </w:tc>
        <w:tc>
          <w:tcPr>
            <w:tcW w:w="2688" w:type="dxa"/>
          </w:tcPr>
          <w:p w14:paraId="6EA46A5B" w14:textId="77777777" w:rsidR="002470D1" w:rsidRDefault="002470D1" w:rsidP="002470D1">
            <w:r>
              <w:t xml:space="preserve">Expected Output </w:t>
            </w:r>
          </w:p>
        </w:tc>
        <w:tc>
          <w:tcPr>
            <w:tcW w:w="2372" w:type="dxa"/>
          </w:tcPr>
          <w:p w14:paraId="34911A2C" w14:textId="77777777" w:rsidR="002470D1" w:rsidRDefault="002470D1" w:rsidP="002470D1">
            <w:r>
              <w:t xml:space="preserve">Actual Output </w:t>
            </w:r>
          </w:p>
        </w:tc>
      </w:tr>
      <w:tr w:rsidR="002470D1" w14:paraId="3B698E68" w14:textId="77777777" w:rsidTr="00B508BF">
        <w:tc>
          <w:tcPr>
            <w:tcW w:w="4914" w:type="dxa"/>
          </w:tcPr>
          <w:p w14:paraId="1F97ED89" w14:textId="77777777" w:rsidR="002470D1" w:rsidRDefault="002470D1" w:rsidP="002470D1">
            <w:r>
              <w:rPr>
                <w:b/>
                <w:bCs/>
              </w:rPr>
              <w:t>Change of name</w:t>
            </w:r>
            <w:r>
              <w:rPr>
                <w:b/>
                <w:bCs/>
              </w:rPr>
              <w:br/>
            </w:r>
            <w:r>
              <w:t>Change of name of a donor without losing donations in the event of a name change.</w:t>
            </w:r>
            <w:r>
              <w:br/>
            </w:r>
            <w:proofErr w:type="spellStart"/>
            <w:r>
              <w:t>Donor.changePerson</w:t>
            </w:r>
            <w:proofErr w:type="spellEnd"/>
            <w:r>
              <w:t>(New Person(“John”,</w:t>
            </w:r>
            <w:hyperlink r:id="rId6" w:history="1">
              <w:r w:rsidRPr="00A43971">
                <w:rPr>
                  <w:rStyle w:val="Hyperlink"/>
                </w:rPr>
                <w:t>email@email.com</w:t>
              </w:r>
            </w:hyperlink>
            <w:r>
              <w:t>));</w:t>
            </w:r>
            <w:r>
              <w:br/>
            </w:r>
            <w:proofErr w:type="spellStart"/>
            <w:r>
              <w:t>Donor.getName</w:t>
            </w:r>
            <w:proofErr w:type="spellEnd"/>
            <w:r>
              <w:t>();</w:t>
            </w:r>
          </w:p>
          <w:p w14:paraId="228059CB" w14:textId="77777777" w:rsidR="002470D1" w:rsidRPr="00FA2A5D" w:rsidRDefault="002470D1" w:rsidP="002470D1">
            <w:proofErr w:type="spellStart"/>
            <w:r>
              <w:t>Donor.getEmail</w:t>
            </w:r>
            <w:proofErr w:type="spellEnd"/>
            <w:r>
              <w:t>();</w:t>
            </w:r>
          </w:p>
        </w:tc>
        <w:tc>
          <w:tcPr>
            <w:tcW w:w="2688" w:type="dxa"/>
          </w:tcPr>
          <w:p w14:paraId="31017CFD" w14:textId="77777777" w:rsidR="002470D1" w:rsidRDefault="002470D1" w:rsidP="002470D1">
            <w:r>
              <w:t>John</w:t>
            </w:r>
          </w:p>
          <w:p w14:paraId="2124D140" w14:textId="77777777" w:rsidR="002470D1" w:rsidRDefault="00270535" w:rsidP="002470D1">
            <w:hyperlink r:id="rId7" w:history="1">
              <w:r w:rsidR="002470D1" w:rsidRPr="00A43971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2372" w:type="dxa"/>
          </w:tcPr>
          <w:p w14:paraId="1C7C47D6" w14:textId="77777777" w:rsidR="002470D1" w:rsidRDefault="002470D1" w:rsidP="002470D1">
            <w:r>
              <w:t>John</w:t>
            </w:r>
          </w:p>
          <w:p w14:paraId="66DCB06F" w14:textId="77777777" w:rsidR="002470D1" w:rsidRDefault="00270535" w:rsidP="002470D1">
            <w:hyperlink r:id="rId8" w:history="1">
              <w:r w:rsidR="002470D1" w:rsidRPr="00A43971">
                <w:rPr>
                  <w:rStyle w:val="Hyperlink"/>
                </w:rPr>
                <w:t>email@email.com</w:t>
              </w:r>
            </w:hyperlink>
          </w:p>
        </w:tc>
      </w:tr>
      <w:tr w:rsidR="002470D1" w14:paraId="6B4AFA9E" w14:textId="77777777" w:rsidTr="00B508BF">
        <w:tc>
          <w:tcPr>
            <w:tcW w:w="4914" w:type="dxa"/>
          </w:tcPr>
          <w:p w14:paraId="5B88FDD4" w14:textId="77777777" w:rsidR="002470D1" w:rsidRPr="00FC69D1" w:rsidRDefault="002470D1" w:rsidP="002470D1">
            <w:r>
              <w:rPr>
                <w:b/>
                <w:bCs/>
              </w:rPr>
              <w:t>No Donations in time period</w:t>
            </w:r>
            <w:r>
              <w:rPr>
                <w:b/>
                <w:bCs/>
              </w:rPr>
              <w:br/>
            </w:r>
            <w:r>
              <w:t>The donations of a specific donor are requested but the donor has no donations during that time span</w:t>
            </w:r>
            <w:r>
              <w:br/>
            </w:r>
            <w:proofErr w:type="spellStart"/>
            <w:r>
              <w:t>Driver.getDonations</w:t>
            </w:r>
            <w:proofErr w:type="spellEnd"/>
            <w:r>
              <w:t>(01, 01.01.20);</w:t>
            </w:r>
          </w:p>
        </w:tc>
        <w:tc>
          <w:tcPr>
            <w:tcW w:w="2688" w:type="dxa"/>
          </w:tcPr>
          <w:p w14:paraId="317E83E2" w14:textId="77777777" w:rsidR="002470D1" w:rsidRDefault="002470D1" w:rsidP="002470D1">
            <w:r>
              <w:t xml:space="preserve">empty array of </w:t>
            </w:r>
            <w:proofErr w:type="gramStart"/>
            <w:r>
              <w:t>Donation[</w:t>
            </w:r>
            <w:proofErr w:type="gramEnd"/>
            <w:r>
              <w:t>]</w:t>
            </w:r>
          </w:p>
        </w:tc>
        <w:tc>
          <w:tcPr>
            <w:tcW w:w="2372" w:type="dxa"/>
          </w:tcPr>
          <w:p w14:paraId="5D965515" w14:textId="77777777" w:rsidR="002470D1" w:rsidRDefault="002470D1" w:rsidP="002470D1">
            <w:r>
              <w:t xml:space="preserve">empty array of </w:t>
            </w:r>
            <w:proofErr w:type="gramStart"/>
            <w:r>
              <w:t>Donation[</w:t>
            </w:r>
            <w:proofErr w:type="gramEnd"/>
            <w:r>
              <w:t>]</w:t>
            </w:r>
          </w:p>
        </w:tc>
      </w:tr>
      <w:tr w:rsidR="002470D1" w14:paraId="5B51DE56" w14:textId="77777777" w:rsidTr="00B508BF">
        <w:tc>
          <w:tcPr>
            <w:tcW w:w="4914" w:type="dxa"/>
          </w:tcPr>
          <w:p w14:paraId="367D6022" w14:textId="77777777" w:rsidR="002470D1" w:rsidRPr="00FC69D1" w:rsidRDefault="002470D1" w:rsidP="002470D1">
            <w:r>
              <w:rPr>
                <w:b/>
                <w:bCs/>
              </w:rPr>
              <w:t>No Donations for donor</w:t>
            </w:r>
            <w:r>
              <w:rPr>
                <w:b/>
                <w:bCs/>
              </w:rPr>
              <w:br/>
            </w:r>
            <w:r>
              <w:t xml:space="preserve">The donations for a donor are requested but that donor has not yet </w:t>
            </w:r>
            <w:r>
              <w:br/>
            </w:r>
            <w:proofErr w:type="spellStart"/>
            <w:r>
              <w:t>Driver.getDonations</w:t>
            </w:r>
            <w:proofErr w:type="spellEnd"/>
            <w:r>
              <w:t>(01);</w:t>
            </w:r>
          </w:p>
        </w:tc>
        <w:tc>
          <w:tcPr>
            <w:tcW w:w="2688" w:type="dxa"/>
          </w:tcPr>
          <w:p w14:paraId="02DDBF03" w14:textId="77777777" w:rsidR="002470D1" w:rsidRDefault="002470D1" w:rsidP="002470D1">
            <w:r>
              <w:t xml:space="preserve">empty array of </w:t>
            </w:r>
            <w:proofErr w:type="gramStart"/>
            <w:r>
              <w:t>Donation[</w:t>
            </w:r>
            <w:proofErr w:type="gramEnd"/>
            <w:r>
              <w:t>]</w:t>
            </w:r>
          </w:p>
        </w:tc>
        <w:tc>
          <w:tcPr>
            <w:tcW w:w="2372" w:type="dxa"/>
          </w:tcPr>
          <w:p w14:paraId="0FF59495" w14:textId="77777777" w:rsidR="002470D1" w:rsidRDefault="002470D1" w:rsidP="002470D1">
            <w:r>
              <w:t xml:space="preserve">empty array of </w:t>
            </w:r>
            <w:proofErr w:type="gramStart"/>
            <w:r>
              <w:t>Donation[</w:t>
            </w:r>
            <w:proofErr w:type="gramEnd"/>
            <w:r>
              <w:t>]</w:t>
            </w:r>
          </w:p>
        </w:tc>
      </w:tr>
      <w:tr w:rsidR="002470D1" w14:paraId="5F23838D" w14:textId="77777777" w:rsidTr="00B508BF">
        <w:tc>
          <w:tcPr>
            <w:tcW w:w="4914" w:type="dxa"/>
          </w:tcPr>
          <w:p w14:paraId="6ECB81A6" w14:textId="77777777" w:rsidR="002470D1" w:rsidRDefault="002470D1" w:rsidP="002470D1">
            <w:r>
              <w:rPr>
                <w:b/>
                <w:bCs/>
              </w:rPr>
              <w:t>Donation for new Donor and retrieval</w:t>
            </w:r>
            <w:r>
              <w:rPr>
                <w:b/>
                <w:bCs/>
              </w:rPr>
              <w:br/>
            </w:r>
            <w:r>
              <w:t xml:space="preserve">A new donor is created, </w:t>
            </w:r>
            <w:proofErr w:type="gramStart"/>
            <w:r>
              <w:t>makes a donation</w:t>
            </w:r>
            <w:proofErr w:type="gramEnd"/>
            <w:r>
              <w:t>, and the donation is retrieved.</w:t>
            </w:r>
          </w:p>
          <w:p w14:paraId="1039B98A" w14:textId="77777777" w:rsidR="002470D1" w:rsidRDefault="002470D1" w:rsidP="002470D1">
            <w:proofErr w:type="spellStart"/>
            <w:proofErr w:type="gramStart"/>
            <w:r>
              <w:t>newDonor</w:t>
            </w:r>
            <w:proofErr w:type="spellEnd"/>
            <w:r>
              <w:t>(</w:t>
            </w:r>
            <w:proofErr w:type="gramEnd"/>
            <w:r>
              <w:t xml:space="preserve">“Person”, True, new Person(“John Smith”, </w:t>
            </w:r>
            <w:hyperlink r:id="rId9" w:history="1">
              <w:r w:rsidRPr="00A43971">
                <w:rPr>
                  <w:rStyle w:val="Hyperlink"/>
                </w:rPr>
                <w:t>email@email.com</w:t>
              </w:r>
            </w:hyperlink>
            <w:r>
              <w:t>);</w:t>
            </w:r>
          </w:p>
          <w:p w14:paraId="118F9CE8" w14:textId="77777777" w:rsidR="002470D1" w:rsidRDefault="002470D1" w:rsidP="002470D1">
            <w:proofErr w:type="spellStart"/>
            <w:proofErr w:type="gramStart"/>
            <w:r>
              <w:t>newDonation</w:t>
            </w:r>
            <w:proofErr w:type="spellEnd"/>
            <w:r>
              <w:t>(</w:t>
            </w:r>
            <w:proofErr w:type="gramEnd"/>
            <w:r>
              <w:t xml:space="preserve">10.00, monetary, </w:t>
            </w:r>
            <w:proofErr w:type="spellStart"/>
            <w:r>
              <w:t>getByID</w:t>
            </w:r>
            <w:proofErr w:type="spellEnd"/>
            <w:r>
              <w:t>(01), “test donation);</w:t>
            </w:r>
          </w:p>
          <w:p w14:paraId="4D83257B" w14:textId="77777777" w:rsidR="002470D1" w:rsidRPr="00FA1422" w:rsidRDefault="002470D1" w:rsidP="002470D1">
            <w:proofErr w:type="spellStart"/>
            <w:proofErr w:type="gramStart"/>
            <w:r>
              <w:t>getDonations</w:t>
            </w:r>
            <w:proofErr w:type="spellEnd"/>
            <w:r>
              <w:t>(</w:t>
            </w:r>
            <w:proofErr w:type="gramEnd"/>
            <w:r>
              <w:t>01);</w:t>
            </w:r>
          </w:p>
        </w:tc>
        <w:tc>
          <w:tcPr>
            <w:tcW w:w="2688" w:type="dxa"/>
          </w:tcPr>
          <w:p w14:paraId="3B41B82D" w14:textId="77777777" w:rsidR="002470D1" w:rsidRDefault="002470D1" w:rsidP="002470D1">
            <w:r>
              <w:t>Id: 01</w:t>
            </w:r>
          </w:p>
          <w:p w14:paraId="63435DAD" w14:textId="77777777" w:rsidR="002470D1" w:rsidRDefault="002470D1" w:rsidP="002470D1">
            <w:r>
              <w:t>Void</w:t>
            </w:r>
          </w:p>
          <w:p w14:paraId="2A6DB30E" w14:textId="77777777" w:rsidR="002470D1" w:rsidRDefault="002470D1" w:rsidP="002470D1">
            <w:r>
              <w:t xml:space="preserve">Array of </w:t>
            </w:r>
            <w:proofErr w:type="gramStart"/>
            <w:r>
              <w:t>Donation[</w:t>
            </w:r>
            <w:proofErr w:type="gramEnd"/>
            <w:r>
              <w:t>] with one entry of 10.00 monetary.</w:t>
            </w:r>
          </w:p>
        </w:tc>
        <w:tc>
          <w:tcPr>
            <w:tcW w:w="2372" w:type="dxa"/>
          </w:tcPr>
          <w:p w14:paraId="4D7AE791" w14:textId="77777777" w:rsidR="002470D1" w:rsidRDefault="002470D1" w:rsidP="002470D1">
            <w:r>
              <w:t>Id: 01</w:t>
            </w:r>
          </w:p>
          <w:p w14:paraId="7F128A73" w14:textId="77777777" w:rsidR="002470D1" w:rsidRDefault="002470D1" w:rsidP="002470D1">
            <w:r>
              <w:t>Void</w:t>
            </w:r>
          </w:p>
          <w:p w14:paraId="055669BF" w14:textId="77777777" w:rsidR="002470D1" w:rsidRDefault="002470D1" w:rsidP="002470D1">
            <w:r>
              <w:t xml:space="preserve">Array of </w:t>
            </w:r>
            <w:proofErr w:type="gramStart"/>
            <w:r>
              <w:t>Donation[</w:t>
            </w:r>
            <w:proofErr w:type="gramEnd"/>
            <w:r>
              <w:t>] with one entry of 10.00 monetary.</w:t>
            </w:r>
          </w:p>
        </w:tc>
      </w:tr>
      <w:tr w:rsidR="002470D1" w14:paraId="1F0567E6" w14:textId="77777777" w:rsidTr="00B508BF">
        <w:tc>
          <w:tcPr>
            <w:tcW w:w="4914" w:type="dxa"/>
          </w:tcPr>
          <w:p w14:paraId="707A96C8" w14:textId="77777777" w:rsidR="002470D1" w:rsidRDefault="002470D1" w:rsidP="002470D1">
            <w:r>
              <w:rPr>
                <w:b/>
                <w:bCs/>
              </w:rPr>
              <w:t>Many donations and retrieval</w:t>
            </w:r>
            <w:r>
              <w:rPr>
                <w:b/>
                <w:bCs/>
              </w:rPr>
              <w:br/>
            </w:r>
            <w:r>
              <w:t>Many donations of varying amounts and types.</w:t>
            </w:r>
          </w:p>
          <w:p w14:paraId="29F75957" w14:textId="77777777" w:rsidR="002470D1" w:rsidRPr="000B1C99" w:rsidRDefault="002470D1" w:rsidP="002470D1">
            <w:proofErr w:type="spellStart"/>
            <w:proofErr w:type="gramStart"/>
            <w:r>
              <w:t>newDonation</w:t>
            </w:r>
            <w:proofErr w:type="spellEnd"/>
            <w:r>
              <w:t>(</w:t>
            </w:r>
            <w:proofErr w:type="spellStart"/>
            <w:proofErr w:type="gramEnd"/>
            <w:r>
              <w:t>random,random</w:t>
            </w:r>
            <w:proofErr w:type="spellEnd"/>
            <w:r>
              <w:t xml:space="preserve">, </w:t>
            </w:r>
            <w:proofErr w:type="spellStart"/>
            <w:r>
              <w:t>getDonor</w:t>
            </w:r>
            <w:proofErr w:type="spellEnd"/>
            <w:r>
              <w:t>(01), “random”); x 100</w:t>
            </w:r>
            <w:r>
              <w:br/>
            </w:r>
            <w:proofErr w:type="spellStart"/>
            <w:r>
              <w:t>getDonations</w:t>
            </w:r>
            <w:proofErr w:type="spellEnd"/>
            <w:r>
              <w:t>(01);</w:t>
            </w:r>
          </w:p>
        </w:tc>
        <w:tc>
          <w:tcPr>
            <w:tcW w:w="2688" w:type="dxa"/>
          </w:tcPr>
          <w:p w14:paraId="112B1AA0" w14:textId="77777777" w:rsidR="002470D1" w:rsidRDefault="002470D1" w:rsidP="002470D1">
            <w:r>
              <w:t>Array of Donation with one hundred donations of varying size and type.</w:t>
            </w:r>
          </w:p>
        </w:tc>
        <w:tc>
          <w:tcPr>
            <w:tcW w:w="2372" w:type="dxa"/>
          </w:tcPr>
          <w:p w14:paraId="3DA9328F" w14:textId="77777777" w:rsidR="002470D1" w:rsidRDefault="002470D1" w:rsidP="002470D1">
            <w:r>
              <w:t>Array of Donation with one hundred donations of varying size and type.</w:t>
            </w:r>
          </w:p>
        </w:tc>
      </w:tr>
      <w:tr w:rsidR="0082480C" w14:paraId="47DF6DE8" w14:textId="77777777" w:rsidTr="00B508BF">
        <w:tc>
          <w:tcPr>
            <w:tcW w:w="4914" w:type="dxa"/>
          </w:tcPr>
          <w:p w14:paraId="2D6FB521" w14:textId="77777777" w:rsidR="0082480C" w:rsidRDefault="0082480C" w:rsidP="002470D1">
            <w:pPr>
              <w:rPr>
                <w:b/>
                <w:bCs/>
              </w:rPr>
            </w:pPr>
            <w:r>
              <w:rPr>
                <w:b/>
                <w:bCs/>
              </w:rPr>
              <w:t>Testing of classes</w:t>
            </w:r>
          </w:p>
        </w:tc>
        <w:tc>
          <w:tcPr>
            <w:tcW w:w="2688" w:type="dxa"/>
          </w:tcPr>
          <w:p w14:paraId="31846CE9" w14:textId="77777777" w:rsidR="0082480C" w:rsidRDefault="0082480C" w:rsidP="002470D1"/>
        </w:tc>
        <w:tc>
          <w:tcPr>
            <w:tcW w:w="2372" w:type="dxa"/>
          </w:tcPr>
          <w:p w14:paraId="4052E9C8" w14:textId="77777777" w:rsidR="0082480C" w:rsidRDefault="0082480C" w:rsidP="002470D1"/>
        </w:tc>
      </w:tr>
      <w:tr w:rsidR="0082480C" w14:paraId="0E9B961F" w14:textId="77777777" w:rsidTr="00B508BF">
        <w:tc>
          <w:tcPr>
            <w:tcW w:w="4914" w:type="dxa"/>
          </w:tcPr>
          <w:p w14:paraId="6188255C" w14:textId="77777777" w:rsidR="0082480C" w:rsidRDefault="00135512" w:rsidP="002470D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Person and </w:t>
            </w:r>
            <w:r w:rsidR="0082480C">
              <w:rPr>
                <w:b/>
                <w:bCs/>
              </w:rPr>
              <w:t>Donor</w:t>
            </w:r>
          </w:p>
          <w:p w14:paraId="3F0E3096" w14:textId="77777777" w:rsidR="0082480C" w:rsidRDefault="00135512" w:rsidP="002470D1">
            <w:r>
              <w:t xml:space="preserve">Donor donor1 = new </w:t>
            </w:r>
            <w:proofErr w:type="gramStart"/>
            <w:r w:rsidR="0082480C">
              <w:t>Donor(</w:t>
            </w:r>
            <w:proofErr w:type="gramEnd"/>
            <w:r w:rsidR="0082480C">
              <w:t xml:space="preserve">“Family”, true, “Johnson”, </w:t>
            </w:r>
            <w:r>
              <w:t>“</w:t>
            </w:r>
            <w:r w:rsidRPr="00135512">
              <w:t>jo</w:t>
            </w:r>
            <w:r>
              <w:t>hn.johnson</w:t>
            </w:r>
            <w:r w:rsidR="000A7D86">
              <w:t>@gmail.com</w:t>
            </w:r>
            <w:r>
              <w:t>”, false, false</w:t>
            </w:r>
            <w:r w:rsidR="0082480C">
              <w:t>)</w:t>
            </w:r>
            <w:r>
              <w:t>;</w:t>
            </w:r>
          </w:p>
          <w:p w14:paraId="1E6AAF21" w14:textId="77777777" w:rsidR="00135512" w:rsidRDefault="00135512" w:rsidP="002470D1">
            <w:r>
              <w:t>donor1.changeName(“Jackson”);</w:t>
            </w:r>
          </w:p>
          <w:p w14:paraId="7DCD4726" w14:textId="77777777" w:rsidR="00135512" w:rsidRDefault="00135512" w:rsidP="002470D1">
            <w:proofErr w:type="spellStart"/>
            <w:r>
              <w:t>System.out.println</w:t>
            </w:r>
            <w:proofErr w:type="spellEnd"/>
            <w:r>
              <w:t>(donor1.getName());</w:t>
            </w:r>
          </w:p>
          <w:p w14:paraId="472F658E" w14:textId="77777777" w:rsidR="00135512" w:rsidRDefault="00135512" w:rsidP="002470D1">
            <w:r>
              <w:t>donor1.changeEmail(</w:t>
            </w:r>
            <w:r w:rsidRPr="00135512">
              <w:t>"jackson@gmail.com"</w:t>
            </w:r>
            <w:r>
              <w:t>);</w:t>
            </w:r>
          </w:p>
          <w:p w14:paraId="0057D008" w14:textId="77777777" w:rsidR="00135512" w:rsidRDefault="00135512" w:rsidP="002470D1">
            <w:proofErr w:type="spellStart"/>
            <w:r>
              <w:t>System.out.println</w:t>
            </w:r>
            <w:proofErr w:type="spellEnd"/>
            <w:r>
              <w:t>(donor1.getEmail());</w:t>
            </w:r>
          </w:p>
          <w:p w14:paraId="43D47568" w14:textId="77777777" w:rsidR="00135512" w:rsidRDefault="00135512" w:rsidP="002470D1">
            <w:proofErr w:type="spellStart"/>
            <w:r>
              <w:t>System.out.println</w:t>
            </w:r>
            <w:proofErr w:type="spellEnd"/>
            <w:r>
              <w:t>(donor1.isBusiness());</w:t>
            </w:r>
          </w:p>
          <w:p w14:paraId="48A900F5" w14:textId="77777777" w:rsidR="000A7D86" w:rsidRDefault="000A7D86" w:rsidP="002470D1">
            <w:proofErr w:type="spellStart"/>
            <w:r>
              <w:t>System.out.println</w:t>
            </w:r>
            <w:proofErr w:type="spellEnd"/>
            <w:r>
              <w:t>(donor1.</w:t>
            </w:r>
            <w:r w:rsidR="00B508BF">
              <w:t>isF</w:t>
            </w:r>
            <w:r>
              <w:t>orProfit());</w:t>
            </w:r>
          </w:p>
          <w:p w14:paraId="169687A1" w14:textId="77777777" w:rsidR="000A7D86" w:rsidRDefault="000A7D86" w:rsidP="002470D1">
            <w:proofErr w:type="spellStart"/>
            <w:r>
              <w:lastRenderedPageBreak/>
              <w:t>System.out.println</w:t>
            </w:r>
            <w:proofErr w:type="spellEnd"/>
            <w:r>
              <w:t>(donor1.getType());</w:t>
            </w:r>
          </w:p>
          <w:p w14:paraId="27DDF00D" w14:textId="77777777" w:rsidR="000A7D86" w:rsidRDefault="000A7D86" w:rsidP="002470D1">
            <w:proofErr w:type="spellStart"/>
            <w:r>
              <w:t>System.out.println</w:t>
            </w:r>
            <w:proofErr w:type="spellEnd"/>
            <w:r>
              <w:t>(donor1.getDonorID());</w:t>
            </w:r>
          </w:p>
          <w:p w14:paraId="084EDDEB" w14:textId="77777777" w:rsidR="000A7D86" w:rsidRDefault="000A7D86" w:rsidP="002470D1">
            <w:proofErr w:type="spellStart"/>
            <w:r>
              <w:t>System.out.println</w:t>
            </w:r>
            <w:proofErr w:type="spellEnd"/>
            <w:r>
              <w:t>(donor1.getActiveState());</w:t>
            </w:r>
          </w:p>
          <w:p w14:paraId="54A446E1" w14:textId="77777777" w:rsidR="000A7D86" w:rsidRDefault="000A7D86" w:rsidP="002470D1">
            <w:r>
              <w:t>donor1.changeActive(false);</w:t>
            </w:r>
          </w:p>
          <w:p w14:paraId="3D3FFCA8" w14:textId="77777777" w:rsidR="000A7D86" w:rsidRDefault="000A7D86" w:rsidP="002470D1">
            <w:proofErr w:type="spellStart"/>
            <w:r>
              <w:t>System.out.println</w:t>
            </w:r>
            <w:proofErr w:type="spellEnd"/>
            <w:r>
              <w:t>(donor1.getActiveState());</w:t>
            </w:r>
          </w:p>
          <w:p w14:paraId="5ACC877B" w14:textId="77777777" w:rsidR="000A7D86" w:rsidRDefault="000A7D86" w:rsidP="000A7D86">
            <w:r>
              <w:t>donor1.changeActive(true);</w:t>
            </w:r>
          </w:p>
          <w:p w14:paraId="73765A57" w14:textId="77777777" w:rsidR="000A7D86" w:rsidRDefault="000A7D86" w:rsidP="000A7D86">
            <w:proofErr w:type="spellStart"/>
            <w:r>
              <w:t>System.out.println</w:t>
            </w:r>
            <w:proofErr w:type="spellEnd"/>
            <w:r>
              <w:t>(donor1.getIndex());</w:t>
            </w:r>
          </w:p>
          <w:p w14:paraId="1E74A196" w14:textId="77777777" w:rsidR="000A7D86" w:rsidRDefault="000A7D86" w:rsidP="000A7D86">
            <w:r>
              <w:t xml:space="preserve">Donation donation1 = </w:t>
            </w:r>
            <w:r w:rsidR="005E5212">
              <w:t xml:space="preserve">new </w:t>
            </w:r>
            <w:proofErr w:type="gramStart"/>
            <w:r w:rsidR="005E5212">
              <w:t>Donation(</w:t>
            </w:r>
            <w:proofErr w:type="gramEnd"/>
            <w:r w:rsidR="005E5212">
              <w:t>500</w:t>
            </w:r>
            <w:r w:rsidR="00B508BF">
              <w:t>.00</w:t>
            </w:r>
            <w:r w:rsidR="005E5212">
              <w:t xml:space="preserve">, “1”, donor1, </w:t>
            </w:r>
            <w:proofErr w:type="spellStart"/>
            <w:r w:rsidR="005E5212" w:rsidRPr="005E5212">
              <w:t>java.time.LocalDate.of</w:t>
            </w:r>
            <w:proofErr w:type="spellEnd"/>
            <w:r w:rsidR="005E5212" w:rsidRPr="005E5212">
              <w:t>(2021, 1, 26)</w:t>
            </w:r>
            <w:r w:rsidR="005E5212">
              <w:t>, “description”);</w:t>
            </w:r>
          </w:p>
          <w:p w14:paraId="7B67B335" w14:textId="77777777" w:rsidR="005E5212" w:rsidRDefault="005E5212" w:rsidP="000A7D86">
            <w:r>
              <w:t>donor1.addDonation(donation1);</w:t>
            </w:r>
          </w:p>
          <w:p w14:paraId="5452EF8A" w14:textId="77777777" w:rsidR="000A7D86" w:rsidRDefault="005E5212" w:rsidP="002470D1">
            <w:proofErr w:type="spellStart"/>
            <w:r>
              <w:t>System.out.println</w:t>
            </w:r>
            <w:proofErr w:type="spellEnd"/>
            <w:r>
              <w:t>(donor1.getDonations());</w:t>
            </w:r>
          </w:p>
          <w:p w14:paraId="0CBC6192" w14:textId="77777777" w:rsidR="00543FB5" w:rsidRDefault="00543FB5" w:rsidP="002470D1">
            <w:proofErr w:type="spellStart"/>
            <w:r>
              <w:t>System.out.println</w:t>
            </w:r>
            <w:proofErr w:type="spellEnd"/>
            <w:r>
              <w:t>(donor1.getStartDate());</w:t>
            </w:r>
          </w:p>
          <w:p w14:paraId="31F7C8C0" w14:textId="77777777" w:rsidR="00543FB5" w:rsidRDefault="00543FB5" w:rsidP="002470D1">
            <w:proofErr w:type="spellStart"/>
            <w:r>
              <w:t>System.out.println</w:t>
            </w:r>
            <w:proofErr w:type="spellEnd"/>
            <w:r>
              <w:t>(donor1.getLastDate());</w:t>
            </w:r>
          </w:p>
          <w:p w14:paraId="09DD35C2" w14:textId="77777777" w:rsidR="006635C0" w:rsidRDefault="006635C0" w:rsidP="002470D1">
            <w:r>
              <w:t xml:space="preserve">Person person2 = </w:t>
            </w:r>
            <w:r w:rsidR="00B508BF">
              <w:t xml:space="preserve">new </w:t>
            </w:r>
            <w:proofErr w:type="gramStart"/>
            <w:r>
              <w:t>Person(</w:t>
            </w:r>
            <w:proofErr w:type="gramEnd"/>
            <w:r>
              <w:t>“Peter”, “”, false, false);</w:t>
            </w:r>
          </w:p>
          <w:p w14:paraId="06641C50" w14:textId="77777777" w:rsidR="006635C0" w:rsidRDefault="006635C0" w:rsidP="002470D1">
            <w:proofErr w:type="spellStart"/>
            <w:r>
              <w:t>System.out.println</w:t>
            </w:r>
            <w:proofErr w:type="spellEnd"/>
            <w:r>
              <w:t>(donor1.getIndexFam());</w:t>
            </w:r>
          </w:p>
          <w:p w14:paraId="499ECB74" w14:textId="77777777" w:rsidR="006635C0" w:rsidRDefault="006635C0" w:rsidP="002470D1">
            <w:r>
              <w:t>donor1.addFamilyMember(person2);</w:t>
            </w:r>
          </w:p>
          <w:p w14:paraId="6BF0094A" w14:textId="77777777" w:rsidR="006635C0" w:rsidRDefault="006635C0" w:rsidP="002470D1">
            <w:proofErr w:type="spellStart"/>
            <w:r>
              <w:t>System.out.println</w:t>
            </w:r>
            <w:proofErr w:type="spellEnd"/>
            <w:r>
              <w:t>(donor1.getIndexFam());</w:t>
            </w:r>
          </w:p>
          <w:p w14:paraId="72A14827" w14:textId="77777777" w:rsidR="006F602A" w:rsidRDefault="006F602A" w:rsidP="002470D1">
            <w:r>
              <w:t>person2.changeName(“Joe”);</w:t>
            </w:r>
          </w:p>
          <w:p w14:paraId="3059EC24" w14:textId="77777777" w:rsidR="006F602A" w:rsidRDefault="006F602A" w:rsidP="002470D1">
            <w:r>
              <w:t>person2.changeEmail(“joe@gmail.com”);</w:t>
            </w:r>
          </w:p>
          <w:p w14:paraId="04C4F12E" w14:textId="77777777" w:rsidR="006F602A" w:rsidRDefault="006F602A" w:rsidP="002470D1">
            <w:proofErr w:type="spellStart"/>
            <w:r>
              <w:t>System.out.println</w:t>
            </w:r>
            <w:proofErr w:type="spellEnd"/>
            <w:r>
              <w:t>(person2.getName());</w:t>
            </w:r>
          </w:p>
          <w:p w14:paraId="12652BDC" w14:textId="77777777" w:rsidR="006F602A" w:rsidRPr="0082480C" w:rsidRDefault="006F602A" w:rsidP="002470D1">
            <w:proofErr w:type="spellStart"/>
            <w:r>
              <w:t>System.out.println</w:t>
            </w:r>
            <w:proofErr w:type="spellEnd"/>
            <w:r>
              <w:t>(person2.getEmail());</w:t>
            </w:r>
          </w:p>
        </w:tc>
        <w:tc>
          <w:tcPr>
            <w:tcW w:w="2688" w:type="dxa"/>
          </w:tcPr>
          <w:p w14:paraId="4E504899" w14:textId="77777777" w:rsidR="0082480C" w:rsidRDefault="0082480C" w:rsidP="002470D1"/>
          <w:p w14:paraId="78FDFFD4" w14:textId="77777777" w:rsidR="00135512" w:rsidRDefault="00135512" w:rsidP="002470D1"/>
          <w:p w14:paraId="434C5795" w14:textId="77777777" w:rsidR="00135512" w:rsidRDefault="00135512" w:rsidP="002470D1"/>
          <w:p w14:paraId="62C8DACD" w14:textId="77777777" w:rsidR="00135512" w:rsidRDefault="00135512" w:rsidP="002470D1"/>
          <w:p w14:paraId="4E7EC4FC" w14:textId="77777777" w:rsidR="00135512" w:rsidRDefault="00135512" w:rsidP="002470D1"/>
          <w:p w14:paraId="7057E191" w14:textId="77777777" w:rsidR="00135512" w:rsidRDefault="00135512" w:rsidP="002470D1">
            <w:r>
              <w:t>“Jackson”</w:t>
            </w:r>
          </w:p>
          <w:p w14:paraId="767578B3" w14:textId="77777777" w:rsidR="00135512" w:rsidRDefault="00135512" w:rsidP="002470D1"/>
          <w:p w14:paraId="13A46324" w14:textId="77777777" w:rsidR="00135512" w:rsidRDefault="00135512" w:rsidP="002470D1">
            <w:r>
              <w:t>“jackson@gmail.com”</w:t>
            </w:r>
          </w:p>
          <w:p w14:paraId="247C1626" w14:textId="77777777" w:rsidR="00135512" w:rsidRDefault="00135512" w:rsidP="002470D1">
            <w:r>
              <w:t>“</w:t>
            </w:r>
            <w:r w:rsidR="000A7D86">
              <w:t>false</w:t>
            </w:r>
            <w:r>
              <w:t>”</w:t>
            </w:r>
          </w:p>
          <w:p w14:paraId="476A80E1" w14:textId="77777777" w:rsidR="000A7D86" w:rsidRDefault="000A7D86" w:rsidP="002470D1">
            <w:r>
              <w:t>“false”</w:t>
            </w:r>
          </w:p>
          <w:p w14:paraId="5BDEFFBE" w14:textId="77777777" w:rsidR="000A7D86" w:rsidRDefault="000A7D86" w:rsidP="002470D1">
            <w:r>
              <w:lastRenderedPageBreak/>
              <w:t>“Family”</w:t>
            </w:r>
          </w:p>
          <w:p w14:paraId="15060B38" w14:textId="77777777" w:rsidR="000A7D86" w:rsidRDefault="000A7D86" w:rsidP="002470D1">
            <w:r>
              <w:t>“0”</w:t>
            </w:r>
          </w:p>
          <w:p w14:paraId="23E92C1A" w14:textId="77777777" w:rsidR="000A7D86" w:rsidRDefault="000A7D86" w:rsidP="002470D1">
            <w:r>
              <w:t>“true”</w:t>
            </w:r>
          </w:p>
          <w:p w14:paraId="434DA33C" w14:textId="77777777" w:rsidR="000A7D86" w:rsidRDefault="000A7D86" w:rsidP="002470D1"/>
          <w:p w14:paraId="147BFAB5" w14:textId="77777777" w:rsidR="000A7D86" w:rsidRDefault="000A7D86" w:rsidP="002470D1">
            <w:r>
              <w:t>“false”</w:t>
            </w:r>
          </w:p>
          <w:p w14:paraId="734DB749" w14:textId="77777777" w:rsidR="000A7D86" w:rsidRDefault="000A7D86" w:rsidP="002470D1"/>
          <w:p w14:paraId="077D5AF1" w14:textId="77777777" w:rsidR="000A7D86" w:rsidRDefault="000A7D86" w:rsidP="002470D1">
            <w:r>
              <w:t>“0”</w:t>
            </w:r>
          </w:p>
          <w:p w14:paraId="6F1686EC" w14:textId="77777777" w:rsidR="00543FB5" w:rsidRDefault="00543FB5" w:rsidP="002470D1"/>
          <w:p w14:paraId="4E42EE7D" w14:textId="77777777" w:rsidR="00543FB5" w:rsidRDefault="00543FB5" w:rsidP="002470D1"/>
          <w:p w14:paraId="78C41AD5" w14:textId="77777777" w:rsidR="00543FB5" w:rsidRDefault="00543FB5" w:rsidP="002470D1"/>
          <w:p w14:paraId="16464D06" w14:textId="77777777" w:rsidR="00543FB5" w:rsidRDefault="00543FB5" w:rsidP="002470D1"/>
          <w:p w14:paraId="2205AB89" w14:textId="77777777" w:rsidR="00543FB5" w:rsidRDefault="00543FB5" w:rsidP="002470D1">
            <w:r>
              <w:t>array with one donation</w:t>
            </w:r>
          </w:p>
          <w:p w14:paraId="4E925DC4" w14:textId="77777777" w:rsidR="00543FB5" w:rsidRDefault="00543FB5" w:rsidP="002470D1">
            <w:r>
              <w:t>“2021-01-26”</w:t>
            </w:r>
          </w:p>
          <w:p w14:paraId="60240E7B" w14:textId="77777777" w:rsidR="00543FB5" w:rsidRDefault="00543FB5" w:rsidP="002470D1">
            <w:r>
              <w:t>“2021-01-26”</w:t>
            </w:r>
          </w:p>
          <w:p w14:paraId="624C5C33" w14:textId="77777777" w:rsidR="006635C0" w:rsidRDefault="006635C0" w:rsidP="002470D1"/>
          <w:p w14:paraId="2679F05D" w14:textId="77777777" w:rsidR="006635C0" w:rsidRDefault="006635C0" w:rsidP="002470D1"/>
          <w:p w14:paraId="2F06DF7A" w14:textId="77777777" w:rsidR="006635C0" w:rsidRDefault="006635C0" w:rsidP="002470D1">
            <w:r>
              <w:t>“0”</w:t>
            </w:r>
          </w:p>
          <w:p w14:paraId="35B80DEF" w14:textId="77777777" w:rsidR="006635C0" w:rsidRDefault="006635C0" w:rsidP="002470D1"/>
          <w:p w14:paraId="70FB4FA8" w14:textId="77777777" w:rsidR="006635C0" w:rsidRDefault="006635C0" w:rsidP="002470D1">
            <w:r>
              <w:t>“1”</w:t>
            </w:r>
          </w:p>
          <w:p w14:paraId="742BC4F5" w14:textId="77777777" w:rsidR="006F602A" w:rsidRDefault="006F602A" w:rsidP="002470D1"/>
          <w:p w14:paraId="4E2FDE9E" w14:textId="77777777" w:rsidR="006F602A" w:rsidRDefault="006F602A" w:rsidP="002470D1"/>
          <w:p w14:paraId="1D7C37BB" w14:textId="77777777" w:rsidR="006F602A" w:rsidRDefault="006F602A" w:rsidP="002470D1">
            <w:r>
              <w:t>“Joe”</w:t>
            </w:r>
          </w:p>
          <w:p w14:paraId="4172BCBA" w14:textId="77777777" w:rsidR="006F602A" w:rsidRDefault="006F602A" w:rsidP="002470D1">
            <w:r>
              <w:t>“joe@gmail.com”</w:t>
            </w:r>
          </w:p>
        </w:tc>
        <w:tc>
          <w:tcPr>
            <w:tcW w:w="2372" w:type="dxa"/>
          </w:tcPr>
          <w:p w14:paraId="69BF0375" w14:textId="77777777" w:rsidR="0082480C" w:rsidRDefault="0082480C" w:rsidP="002470D1"/>
          <w:p w14:paraId="5FF4A22D" w14:textId="77777777" w:rsidR="00135512" w:rsidRDefault="00135512" w:rsidP="002470D1"/>
          <w:p w14:paraId="46FE9028" w14:textId="77777777" w:rsidR="00135512" w:rsidRDefault="00135512" w:rsidP="002470D1"/>
          <w:p w14:paraId="2EED3961" w14:textId="77777777" w:rsidR="00135512" w:rsidRDefault="00135512" w:rsidP="002470D1"/>
          <w:p w14:paraId="5DBF18D3" w14:textId="77777777" w:rsidR="00135512" w:rsidRDefault="00135512" w:rsidP="002470D1"/>
          <w:p w14:paraId="072847A6" w14:textId="77777777" w:rsidR="00135512" w:rsidRDefault="00135512" w:rsidP="002470D1">
            <w:r>
              <w:t>“Jackson”</w:t>
            </w:r>
          </w:p>
          <w:p w14:paraId="2F515B7C" w14:textId="77777777" w:rsidR="00135512" w:rsidRDefault="00135512" w:rsidP="00135512"/>
          <w:p w14:paraId="5F2F7604" w14:textId="77777777" w:rsidR="00135512" w:rsidRDefault="000A7D86" w:rsidP="00135512">
            <w:r>
              <w:t>“jackson@gmail.com”</w:t>
            </w:r>
          </w:p>
          <w:p w14:paraId="3ACF6CB7" w14:textId="77777777" w:rsidR="000A7D86" w:rsidRDefault="000A7D86" w:rsidP="00135512">
            <w:r>
              <w:t>“false”</w:t>
            </w:r>
          </w:p>
          <w:p w14:paraId="428A8C96" w14:textId="77777777" w:rsidR="000A7D86" w:rsidRDefault="000A7D86" w:rsidP="00135512">
            <w:r>
              <w:t>“false”</w:t>
            </w:r>
          </w:p>
          <w:p w14:paraId="584023BE" w14:textId="77777777" w:rsidR="000A7D86" w:rsidRDefault="000A7D86" w:rsidP="00135512">
            <w:r>
              <w:lastRenderedPageBreak/>
              <w:t>“Family”</w:t>
            </w:r>
          </w:p>
          <w:p w14:paraId="2FA81447" w14:textId="77777777" w:rsidR="000A7D86" w:rsidRDefault="000A7D86" w:rsidP="00135512">
            <w:r>
              <w:t>“0”</w:t>
            </w:r>
          </w:p>
          <w:p w14:paraId="5E1EC2FB" w14:textId="77777777" w:rsidR="000A7D86" w:rsidRDefault="000A7D86" w:rsidP="00135512">
            <w:r>
              <w:t>“true”</w:t>
            </w:r>
          </w:p>
          <w:p w14:paraId="5D2AF332" w14:textId="77777777" w:rsidR="000A7D86" w:rsidRDefault="000A7D86" w:rsidP="00135512"/>
          <w:p w14:paraId="53C0A11A" w14:textId="77777777" w:rsidR="000A7D86" w:rsidRDefault="000A7D86" w:rsidP="00135512">
            <w:r>
              <w:t>“false”</w:t>
            </w:r>
          </w:p>
          <w:p w14:paraId="1FF1376B" w14:textId="77777777" w:rsidR="000A7D86" w:rsidRDefault="000A7D86" w:rsidP="00135512"/>
          <w:p w14:paraId="03E7B69A" w14:textId="77777777" w:rsidR="000A7D86" w:rsidRDefault="000A7D86" w:rsidP="00135512">
            <w:r>
              <w:t>“0”</w:t>
            </w:r>
          </w:p>
          <w:p w14:paraId="6B54E44B" w14:textId="77777777" w:rsidR="00543FB5" w:rsidRDefault="00543FB5" w:rsidP="00135512"/>
          <w:p w14:paraId="32C713D9" w14:textId="77777777" w:rsidR="00543FB5" w:rsidRDefault="00543FB5" w:rsidP="00135512"/>
          <w:p w14:paraId="1A513663" w14:textId="77777777" w:rsidR="00543FB5" w:rsidRDefault="00543FB5" w:rsidP="00135512"/>
          <w:p w14:paraId="38A0438A" w14:textId="77777777" w:rsidR="00543FB5" w:rsidRDefault="00543FB5" w:rsidP="00135512"/>
          <w:p w14:paraId="774BDB39" w14:textId="77777777" w:rsidR="00543FB5" w:rsidRDefault="00B508BF" w:rsidP="00135512">
            <w:r>
              <w:t>-//-</w:t>
            </w:r>
          </w:p>
          <w:p w14:paraId="34260E99" w14:textId="77777777" w:rsidR="00543FB5" w:rsidRDefault="00543FB5" w:rsidP="00135512">
            <w:r>
              <w:t>“2021-01-26”</w:t>
            </w:r>
          </w:p>
          <w:p w14:paraId="330AC4D8" w14:textId="77777777" w:rsidR="00543FB5" w:rsidRDefault="00543FB5" w:rsidP="00135512">
            <w:r>
              <w:t>“2021-01-26”</w:t>
            </w:r>
          </w:p>
          <w:p w14:paraId="3F2E7453" w14:textId="77777777" w:rsidR="006635C0" w:rsidRDefault="006635C0" w:rsidP="00135512"/>
          <w:p w14:paraId="74317688" w14:textId="77777777" w:rsidR="006635C0" w:rsidRDefault="006635C0" w:rsidP="00135512"/>
          <w:p w14:paraId="289D2C34" w14:textId="77777777" w:rsidR="006635C0" w:rsidRDefault="006635C0" w:rsidP="00135512">
            <w:r>
              <w:t>“0”</w:t>
            </w:r>
          </w:p>
          <w:p w14:paraId="30B596D7" w14:textId="77777777" w:rsidR="006635C0" w:rsidRDefault="006635C0" w:rsidP="00135512"/>
          <w:p w14:paraId="416888AD" w14:textId="77777777" w:rsidR="006635C0" w:rsidRDefault="006635C0" w:rsidP="00135512">
            <w:r>
              <w:t>“1”</w:t>
            </w:r>
          </w:p>
          <w:p w14:paraId="62503521" w14:textId="77777777" w:rsidR="006F602A" w:rsidRDefault="006F602A" w:rsidP="00135512"/>
          <w:p w14:paraId="3A131C7D" w14:textId="77777777" w:rsidR="006F602A" w:rsidRDefault="006F602A" w:rsidP="00135512"/>
          <w:p w14:paraId="0A38B7A9" w14:textId="77777777" w:rsidR="006F602A" w:rsidRDefault="006F602A" w:rsidP="00135512">
            <w:r>
              <w:t>“Joe”</w:t>
            </w:r>
          </w:p>
          <w:p w14:paraId="3CEA967A" w14:textId="77777777" w:rsidR="006F602A" w:rsidRPr="00135512" w:rsidRDefault="006F602A" w:rsidP="00135512">
            <w:r>
              <w:t>“joe@gmail.com”</w:t>
            </w:r>
          </w:p>
        </w:tc>
      </w:tr>
      <w:tr w:rsidR="00543FB5" w14:paraId="02F7196A" w14:textId="77777777" w:rsidTr="00B508BF">
        <w:tc>
          <w:tcPr>
            <w:tcW w:w="4914" w:type="dxa"/>
          </w:tcPr>
          <w:p w14:paraId="01DAE7E6" w14:textId="77777777" w:rsidR="00543FB5" w:rsidRDefault="00543FB5" w:rsidP="002470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Donation</w:t>
            </w:r>
          </w:p>
          <w:p w14:paraId="45FF24B7" w14:textId="77777777" w:rsidR="00543FB5" w:rsidRDefault="00543FB5" w:rsidP="002470D1">
            <w:proofErr w:type="spellStart"/>
            <w:r>
              <w:t>System.out.println</w:t>
            </w:r>
            <w:proofErr w:type="spellEnd"/>
            <w:r>
              <w:t>(donation1.toString());</w:t>
            </w:r>
          </w:p>
          <w:p w14:paraId="6830693B" w14:textId="77777777" w:rsidR="00543FB5" w:rsidRDefault="00543FB5" w:rsidP="002470D1"/>
          <w:p w14:paraId="2441EABB" w14:textId="77777777" w:rsidR="00543FB5" w:rsidRDefault="00543FB5" w:rsidP="002470D1">
            <w:r>
              <w:t>donation1.setType(“2”);</w:t>
            </w:r>
          </w:p>
          <w:p w14:paraId="0FD6C9CD" w14:textId="77777777" w:rsidR="00543FB5" w:rsidRDefault="00543FB5" w:rsidP="00543FB5">
            <w:proofErr w:type="spellStart"/>
            <w:r>
              <w:t>System.out.println</w:t>
            </w:r>
            <w:proofErr w:type="spellEnd"/>
            <w:r>
              <w:t>(donation1.getType());</w:t>
            </w:r>
          </w:p>
          <w:p w14:paraId="3E0863FC" w14:textId="77777777" w:rsidR="00543FB5" w:rsidRDefault="00543FB5" w:rsidP="002470D1">
            <w:r>
              <w:t>donation1.setDate(</w:t>
            </w:r>
            <w:proofErr w:type="spellStart"/>
            <w:proofErr w:type="gramStart"/>
            <w:r w:rsidRPr="005E5212">
              <w:t>java.time</w:t>
            </w:r>
            <w:proofErr w:type="gramEnd"/>
            <w:r w:rsidRPr="005E5212">
              <w:t>.LocalDate.of</w:t>
            </w:r>
            <w:proofErr w:type="spellEnd"/>
            <w:r w:rsidRPr="005E5212">
              <w:t>(2021, 1, 2</w:t>
            </w:r>
            <w:r>
              <w:t>5</w:t>
            </w:r>
            <w:r w:rsidRPr="005E5212">
              <w:t>)</w:t>
            </w:r>
            <w:r>
              <w:t>);</w:t>
            </w:r>
          </w:p>
          <w:p w14:paraId="62F0A252" w14:textId="77777777" w:rsidR="00543FB5" w:rsidRDefault="00543FB5" w:rsidP="002470D1">
            <w:proofErr w:type="spellStart"/>
            <w:r>
              <w:t>System.out.println</w:t>
            </w:r>
            <w:proofErr w:type="spellEnd"/>
            <w:r>
              <w:t>(donation1.getDate());</w:t>
            </w:r>
          </w:p>
          <w:p w14:paraId="44901395" w14:textId="77777777" w:rsidR="00543FB5" w:rsidRDefault="00543FB5" w:rsidP="002470D1">
            <w:r>
              <w:t>donation1.setDescription(“changed description”);</w:t>
            </w:r>
          </w:p>
          <w:p w14:paraId="664C1544" w14:textId="77777777" w:rsidR="006635C0" w:rsidRDefault="006635C0" w:rsidP="002470D1">
            <w:proofErr w:type="spellStart"/>
            <w:r>
              <w:t>System.out.println</w:t>
            </w:r>
            <w:proofErr w:type="spellEnd"/>
            <w:r>
              <w:t>(donation1.getD</w:t>
            </w:r>
            <w:r w:rsidR="00C17C69">
              <w:t>escription</w:t>
            </w:r>
            <w:r>
              <w:t>());</w:t>
            </w:r>
          </w:p>
          <w:p w14:paraId="0FD8BF40" w14:textId="77777777" w:rsidR="006635C0" w:rsidRDefault="006635C0" w:rsidP="002470D1"/>
          <w:p w14:paraId="092DC329" w14:textId="77777777" w:rsidR="006635C0" w:rsidRDefault="006635C0" w:rsidP="002470D1">
            <w:r>
              <w:t>donation1.setValue(300.00);</w:t>
            </w:r>
          </w:p>
          <w:p w14:paraId="3BA4A541" w14:textId="77777777" w:rsidR="006635C0" w:rsidRDefault="006635C0" w:rsidP="002470D1">
            <w:proofErr w:type="spellStart"/>
            <w:r>
              <w:t>System.out.println</w:t>
            </w:r>
            <w:proofErr w:type="spellEnd"/>
            <w:r>
              <w:t>(donation1.getValue());</w:t>
            </w:r>
          </w:p>
          <w:p w14:paraId="366492A5" w14:textId="77777777" w:rsidR="006F602A" w:rsidRDefault="006F602A" w:rsidP="002470D1">
            <w:r>
              <w:t xml:space="preserve">Donor donor2 = new </w:t>
            </w:r>
            <w:proofErr w:type="gramStart"/>
            <w:r>
              <w:t>Donor(</w:t>
            </w:r>
            <w:proofErr w:type="gramEnd"/>
            <w:r>
              <w:t>“Family”, true, “Johnson”, “</w:t>
            </w:r>
            <w:r w:rsidRPr="00135512">
              <w:t>jo</w:t>
            </w:r>
            <w:r>
              <w:t>hn.johnson@gmail.com”, false, false);</w:t>
            </w:r>
          </w:p>
          <w:p w14:paraId="4B5A8A39" w14:textId="77777777" w:rsidR="006F602A" w:rsidRPr="00543FB5" w:rsidRDefault="006F602A" w:rsidP="002470D1">
            <w:r>
              <w:t>donation1.setDonor(donor2);</w:t>
            </w:r>
          </w:p>
        </w:tc>
        <w:tc>
          <w:tcPr>
            <w:tcW w:w="2688" w:type="dxa"/>
          </w:tcPr>
          <w:p w14:paraId="6B759514" w14:textId="77777777" w:rsidR="00543FB5" w:rsidRDefault="00543FB5" w:rsidP="002470D1"/>
          <w:p w14:paraId="18E52172" w14:textId="77777777" w:rsidR="00543FB5" w:rsidRDefault="00543FB5" w:rsidP="002470D1">
            <w:r>
              <w:t>“</w:t>
            </w:r>
            <w:r w:rsidRPr="00543FB5">
              <w:t>1 500.0 description 2021-01-26</w:t>
            </w:r>
            <w:r>
              <w:t>”</w:t>
            </w:r>
          </w:p>
          <w:p w14:paraId="2940CB96" w14:textId="77777777" w:rsidR="00543FB5" w:rsidRDefault="00543FB5" w:rsidP="002470D1"/>
          <w:p w14:paraId="35CF03AC" w14:textId="77777777" w:rsidR="00543FB5" w:rsidRDefault="00543FB5" w:rsidP="002470D1">
            <w:r>
              <w:t>“2”</w:t>
            </w:r>
          </w:p>
          <w:p w14:paraId="61CCB094" w14:textId="77777777" w:rsidR="00543FB5" w:rsidRDefault="00543FB5" w:rsidP="002470D1"/>
          <w:p w14:paraId="049F0878" w14:textId="77777777" w:rsidR="00543FB5" w:rsidRDefault="00543FB5" w:rsidP="002470D1"/>
          <w:p w14:paraId="641489E1" w14:textId="77777777" w:rsidR="00543FB5" w:rsidRDefault="00543FB5" w:rsidP="002470D1">
            <w:r>
              <w:t>“2021-01-25”</w:t>
            </w:r>
          </w:p>
          <w:p w14:paraId="02FA75FA" w14:textId="77777777" w:rsidR="006635C0" w:rsidRDefault="006635C0" w:rsidP="002470D1"/>
          <w:p w14:paraId="5D8CA740" w14:textId="77777777" w:rsidR="006635C0" w:rsidRDefault="006635C0" w:rsidP="002470D1"/>
          <w:p w14:paraId="77F91B44" w14:textId="77777777" w:rsidR="006635C0" w:rsidRDefault="006635C0" w:rsidP="002470D1">
            <w:r>
              <w:t>“changed description”</w:t>
            </w:r>
          </w:p>
          <w:p w14:paraId="2A97E874" w14:textId="77777777" w:rsidR="006635C0" w:rsidRDefault="006635C0" w:rsidP="002470D1"/>
          <w:p w14:paraId="20BD8196" w14:textId="77777777" w:rsidR="006635C0" w:rsidRDefault="006635C0" w:rsidP="002470D1">
            <w:r>
              <w:t>“300.00”</w:t>
            </w:r>
          </w:p>
          <w:p w14:paraId="212109FF" w14:textId="77777777" w:rsidR="00EC37B3" w:rsidRDefault="00EC37B3" w:rsidP="002470D1"/>
          <w:p w14:paraId="0B893F73" w14:textId="77777777" w:rsidR="00EC37B3" w:rsidRDefault="00EC37B3" w:rsidP="002470D1"/>
          <w:p w14:paraId="2B53E104" w14:textId="77777777" w:rsidR="00EC37B3" w:rsidRDefault="00EC37B3" w:rsidP="002470D1"/>
          <w:p w14:paraId="4BEC1FCF" w14:textId="77777777" w:rsidR="00EC37B3" w:rsidRDefault="00EC37B3" w:rsidP="002470D1">
            <w:r>
              <w:t>New donor set</w:t>
            </w:r>
          </w:p>
        </w:tc>
        <w:tc>
          <w:tcPr>
            <w:tcW w:w="2372" w:type="dxa"/>
          </w:tcPr>
          <w:p w14:paraId="3C8D1B5F" w14:textId="77777777" w:rsidR="00543FB5" w:rsidRDefault="00543FB5" w:rsidP="002470D1"/>
          <w:p w14:paraId="0C5FD6D1" w14:textId="77777777" w:rsidR="00543FB5" w:rsidRDefault="00543FB5" w:rsidP="002470D1">
            <w:r>
              <w:t>“</w:t>
            </w:r>
            <w:r w:rsidRPr="00543FB5">
              <w:t>1 500.0 description 2021-01-26</w:t>
            </w:r>
            <w:r>
              <w:t>”</w:t>
            </w:r>
          </w:p>
          <w:p w14:paraId="53C0D875" w14:textId="77777777" w:rsidR="00543FB5" w:rsidRDefault="00543FB5" w:rsidP="002470D1"/>
          <w:p w14:paraId="283CD3C0" w14:textId="77777777" w:rsidR="00543FB5" w:rsidRDefault="00543FB5" w:rsidP="002470D1">
            <w:r>
              <w:t>“2”</w:t>
            </w:r>
          </w:p>
          <w:p w14:paraId="40943F06" w14:textId="77777777" w:rsidR="00543FB5" w:rsidRDefault="00543FB5" w:rsidP="002470D1"/>
          <w:p w14:paraId="12428D98" w14:textId="77777777" w:rsidR="00543FB5" w:rsidRDefault="00543FB5" w:rsidP="002470D1"/>
          <w:p w14:paraId="1E3EAD7A" w14:textId="77777777" w:rsidR="00543FB5" w:rsidRDefault="00543FB5" w:rsidP="002470D1">
            <w:r>
              <w:t>“2021-01-25”</w:t>
            </w:r>
          </w:p>
          <w:p w14:paraId="6591F011" w14:textId="77777777" w:rsidR="006635C0" w:rsidRDefault="006635C0" w:rsidP="002470D1"/>
          <w:p w14:paraId="2AB3B8B5" w14:textId="77777777" w:rsidR="006635C0" w:rsidRDefault="006635C0" w:rsidP="002470D1"/>
          <w:p w14:paraId="4BC1CD3F" w14:textId="77777777" w:rsidR="006635C0" w:rsidRDefault="006635C0" w:rsidP="002470D1">
            <w:r>
              <w:t>“changed description”</w:t>
            </w:r>
          </w:p>
          <w:p w14:paraId="64EBCD64" w14:textId="77777777" w:rsidR="006635C0" w:rsidRDefault="006635C0" w:rsidP="002470D1"/>
          <w:p w14:paraId="4533578F" w14:textId="77777777" w:rsidR="006635C0" w:rsidRDefault="006635C0" w:rsidP="002470D1">
            <w:r>
              <w:t>“300.00”</w:t>
            </w:r>
          </w:p>
          <w:p w14:paraId="5DB2E7CF" w14:textId="77777777" w:rsidR="00EC37B3" w:rsidRDefault="00EC37B3" w:rsidP="002470D1"/>
          <w:p w14:paraId="3373C864" w14:textId="77777777" w:rsidR="00EC37B3" w:rsidRDefault="00EC37B3" w:rsidP="002470D1"/>
          <w:p w14:paraId="7BDB7626" w14:textId="77777777" w:rsidR="00EC37B3" w:rsidRDefault="00EC37B3" w:rsidP="002470D1"/>
          <w:p w14:paraId="2D507722" w14:textId="77777777" w:rsidR="00EC37B3" w:rsidRDefault="00EC37B3" w:rsidP="002470D1">
            <w:r>
              <w:t>New donor set</w:t>
            </w:r>
          </w:p>
        </w:tc>
      </w:tr>
      <w:tr w:rsidR="000B2607" w14:paraId="7B10B173" w14:textId="77777777" w:rsidTr="00B508BF">
        <w:tc>
          <w:tcPr>
            <w:tcW w:w="4914" w:type="dxa"/>
          </w:tcPr>
          <w:p w14:paraId="5C96A49D" w14:textId="77777777" w:rsidR="000B2607" w:rsidRDefault="000B2607" w:rsidP="002470D1">
            <w:pPr>
              <w:rPr>
                <w:b/>
                <w:bCs/>
              </w:rPr>
            </w:pPr>
            <w:r>
              <w:rPr>
                <w:b/>
                <w:bCs/>
              </w:rPr>
              <w:t>Bad cases</w:t>
            </w:r>
          </w:p>
          <w:p w14:paraId="1A360237" w14:textId="77777777" w:rsidR="000B2607" w:rsidRDefault="000B2607" w:rsidP="002470D1">
            <w:r w:rsidRPr="000B2607">
              <w:lastRenderedPageBreak/>
              <w:t xml:space="preserve">Incompatible type - passing the incompatible argument to the method (ex. Int instead of String, String instead of </w:t>
            </w:r>
            <w:proofErr w:type="gramStart"/>
            <w:r>
              <w:t>Donor</w:t>
            </w:r>
            <w:r w:rsidRPr="000B2607">
              <w:t>,...</w:t>
            </w:r>
            <w:proofErr w:type="gramEnd"/>
            <w:r w:rsidRPr="000B2607">
              <w:t>)</w:t>
            </w:r>
          </w:p>
          <w:p w14:paraId="24FFC708" w14:textId="77777777" w:rsidR="000B2607" w:rsidRDefault="000B2607" w:rsidP="002470D1"/>
          <w:p w14:paraId="03834996" w14:textId="77777777" w:rsidR="000B2607" w:rsidRDefault="000B2607" w:rsidP="002470D1">
            <w:r w:rsidRPr="000B2607">
              <w:t xml:space="preserve">Calling a method of the wrong class (ex. Calling a method of </w:t>
            </w:r>
            <w:r>
              <w:t>Donation</w:t>
            </w:r>
            <w:r w:rsidRPr="000B2607">
              <w:t xml:space="preserve"> class with </w:t>
            </w:r>
            <w:r>
              <w:t xml:space="preserve">Donor </w:t>
            </w:r>
            <w:r w:rsidRPr="000B2607">
              <w:t>instance)</w:t>
            </w:r>
          </w:p>
          <w:p w14:paraId="5EAAC480" w14:textId="77777777" w:rsidR="000B2607" w:rsidRDefault="000B2607" w:rsidP="002470D1"/>
          <w:p w14:paraId="58414781" w14:textId="77777777" w:rsidR="000B2607" w:rsidRPr="000B2607" w:rsidRDefault="000B2607" w:rsidP="002470D1">
            <w:r w:rsidRPr="000B2607">
              <w:t xml:space="preserve">No suitable constructor found (ex. Not given enough </w:t>
            </w:r>
            <w:proofErr w:type="spellStart"/>
            <w:r w:rsidRPr="000B2607">
              <w:t>argumetns</w:t>
            </w:r>
            <w:proofErr w:type="spellEnd"/>
            <w:r w:rsidRPr="000B2607">
              <w:t xml:space="preserve"> to the constructor)</w:t>
            </w:r>
          </w:p>
        </w:tc>
        <w:tc>
          <w:tcPr>
            <w:tcW w:w="2688" w:type="dxa"/>
          </w:tcPr>
          <w:p w14:paraId="5B60F402" w14:textId="77777777" w:rsidR="000B2607" w:rsidRDefault="000B2607" w:rsidP="002470D1">
            <w:r>
              <w:lastRenderedPageBreak/>
              <w:t>Example</w:t>
            </w:r>
          </w:p>
          <w:p w14:paraId="317DC9E4" w14:textId="77777777" w:rsidR="000B2607" w:rsidRDefault="000B2607" w:rsidP="002470D1"/>
          <w:p w14:paraId="41B70F83" w14:textId="77777777" w:rsidR="000B2607" w:rsidRDefault="000B2607" w:rsidP="002470D1">
            <w:r>
              <w:t>person2.changeName(2);</w:t>
            </w:r>
          </w:p>
          <w:p w14:paraId="26DAECB5" w14:textId="77777777" w:rsidR="000B2607" w:rsidRDefault="000B2607" w:rsidP="002470D1"/>
          <w:p w14:paraId="37B7A69C" w14:textId="77777777" w:rsidR="000B2607" w:rsidRDefault="000B2607" w:rsidP="002470D1"/>
          <w:p w14:paraId="1B7F73C2" w14:textId="77777777" w:rsidR="000B2607" w:rsidRDefault="000B2607" w:rsidP="002470D1"/>
          <w:p w14:paraId="03889F17" w14:textId="77777777" w:rsidR="000B2607" w:rsidRDefault="000B2607" w:rsidP="002470D1">
            <w:r>
              <w:t>donor1.getDescription();</w:t>
            </w:r>
          </w:p>
          <w:p w14:paraId="2B4BDF04" w14:textId="77777777" w:rsidR="000B2607" w:rsidRDefault="000B2607" w:rsidP="002470D1"/>
          <w:p w14:paraId="18B775FF" w14:textId="77777777" w:rsidR="000B2607" w:rsidRDefault="000B2607" w:rsidP="002470D1"/>
          <w:p w14:paraId="51366D6F" w14:textId="77777777" w:rsidR="000B2607" w:rsidRDefault="000B2607" w:rsidP="002470D1"/>
          <w:p w14:paraId="30112533" w14:textId="77777777" w:rsidR="000B2607" w:rsidRDefault="000B2607" w:rsidP="002470D1">
            <w:r>
              <w:t>Donor donor3 = new Donor(“Family”);</w:t>
            </w:r>
          </w:p>
        </w:tc>
        <w:tc>
          <w:tcPr>
            <w:tcW w:w="2372" w:type="dxa"/>
          </w:tcPr>
          <w:p w14:paraId="1CCCE242" w14:textId="77777777" w:rsidR="000B2607" w:rsidRDefault="000B2607" w:rsidP="002470D1"/>
        </w:tc>
      </w:tr>
    </w:tbl>
    <w:p w14:paraId="4A7480D0" w14:textId="6F2A1E3C" w:rsidR="00FA2A5D" w:rsidRPr="003850F9" w:rsidRDefault="00FA2A5D" w:rsidP="00FA2A5D">
      <w:pPr>
        <w:ind w:left="720" w:hanging="720"/>
        <w:rPr>
          <w:highlight w:val="yellow"/>
        </w:rPr>
      </w:pPr>
      <w:r w:rsidRPr="003850F9">
        <w:rPr>
          <w:b/>
          <w:bCs/>
          <w:sz w:val="28"/>
          <w:szCs w:val="28"/>
          <w:highlight w:val="yellow"/>
        </w:rPr>
        <w:t>Analysis of Time Required</w:t>
      </w:r>
      <w:r w:rsidRPr="003850F9">
        <w:rPr>
          <w:highlight w:val="yellow"/>
        </w:rPr>
        <w:br/>
      </w:r>
      <w:r w:rsidR="003850F9" w:rsidRPr="003850F9">
        <w:rPr>
          <w:highlight w:val="yellow"/>
        </w:rPr>
        <w:t>In my initial estimation of building a GUI, I estimated that it’s going to take me 15 hours to finish it</w:t>
      </w:r>
    </w:p>
    <w:p w14:paraId="727E8519" w14:textId="77777777" w:rsidR="00414666" w:rsidRPr="003850F9" w:rsidRDefault="00414666" w:rsidP="00FA2A5D">
      <w:pPr>
        <w:ind w:left="720" w:hanging="720"/>
        <w:rPr>
          <w:highlight w:val="yellow"/>
        </w:rPr>
      </w:pPr>
    </w:p>
    <w:p w14:paraId="7AC5129B" w14:textId="7D9B6628" w:rsidR="00414666" w:rsidRPr="003850F9" w:rsidRDefault="00414666" w:rsidP="00FA2A5D">
      <w:pPr>
        <w:ind w:left="720" w:hanging="720"/>
      </w:pPr>
      <w:r w:rsidRPr="003850F9">
        <w:tab/>
      </w:r>
      <w:r w:rsidR="00270535" w:rsidRPr="00270535">
        <w:rPr>
          <w:highlight w:val="yellow"/>
        </w:rPr>
        <w:t xml:space="preserve">It took me 15 hours to do as much as I did and if I had just one more hour, I would bring all the components together nicely. I haven’t finished showing all the donations of the specific donor, </w:t>
      </w:r>
      <w:bookmarkStart w:id="0" w:name="_GoBack"/>
      <w:bookmarkEnd w:id="0"/>
      <w:proofErr w:type="gramStart"/>
      <w:r w:rsidR="00270535" w:rsidRPr="00270535">
        <w:rPr>
          <w:highlight w:val="yellow"/>
        </w:rPr>
        <w:t>and also</w:t>
      </w:r>
      <w:proofErr w:type="gramEnd"/>
      <w:r w:rsidR="00270535" w:rsidRPr="00270535">
        <w:rPr>
          <w:highlight w:val="yellow"/>
        </w:rPr>
        <w:t xml:space="preserve"> showing all the donations there are.</w:t>
      </w:r>
    </w:p>
    <w:p w14:paraId="7567AE54" w14:textId="77777777" w:rsidR="00FA2A5D" w:rsidRDefault="00FA2A5D" w:rsidP="00FA2A5D">
      <w:pPr>
        <w:ind w:left="720" w:hanging="720"/>
      </w:pPr>
      <w:r w:rsidRPr="00FA2A5D">
        <w:rPr>
          <w:b/>
          <w:bCs/>
          <w:sz w:val="28"/>
          <w:szCs w:val="28"/>
        </w:rPr>
        <w:t>Identification of Outside Resources</w:t>
      </w:r>
      <w:r>
        <w:rPr>
          <w:b/>
          <w:bCs/>
          <w:sz w:val="28"/>
          <w:szCs w:val="28"/>
        </w:rPr>
        <w:br/>
      </w:r>
      <w:r w:rsidR="00FC69D1">
        <w:t>An online chart software was used to design the UML diagram.</w:t>
      </w:r>
    </w:p>
    <w:p w14:paraId="2597CD9E" w14:textId="77777777" w:rsidR="00FC69D1" w:rsidRDefault="00FA2A5D" w:rsidP="00FA2A5D">
      <w:pPr>
        <w:ind w:left="720" w:hanging="720"/>
      </w:pPr>
      <w:r>
        <w:rPr>
          <w:b/>
          <w:bCs/>
          <w:sz w:val="28"/>
          <w:szCs w:val="28"/>
        </w:rPr>
        <w:t>Potential Security Risks</w:t>
      </w:r>
      <w:r w:rsidR="00FC69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>
        <w:t xml:space="preserve">&gt; </w:t>
      </w:r>
      <w:r w:rsidR="00FC69D1">
        <w:t>Data may be able to be accessed outside of the program.</w:t>
      </w:r>
      <w:r>
        <w:br/>
        <w:t xml:space="preserve">&gt; </w:t>
      </w:r>
      <w:r w:rsidR="00FC69D1">
        <w:t>No authentication required to access donor data.</w:t>
      </w:r>
      <w:r w:rsidR="00FC69D1">
        <w:br/>
        <w:t xml:space="preserve">&gt; Donor data is stored using sequential ids which could easily and programmatically be enumerated by a malicious actor by feeding sequential ids in. </w:t>
      </w:r>
    </w:p>
    <w:p w14:paraId="4BB7FF0A" w14:textId="77777777" w:rsidR="00932579" w:rsidRDefault="00932579" w:rsidP="00FA2A5D">
      <w:pPr>
        <w:ind w:left="720" w:hanging="720"/>
      </w:pPr>
    </w:p>
    <w:p w14:paraId="6CBFF7E6" w14:textId="77777777" w:rsidR="00932579" w:rsidRDefault="00932579" w:rsidP="00FA2A5D">
      <w:pPr>
        <w:ind w:left="720" w:hanging="720"/>
      </w:pPr>
      <w:r>
        <w:tab/>
        <w:t>Donations or family can get out of bounds. That is potential security risk. That can be prevented by checking if those arrays are full before adding another member.</w:t>
      </w:r>
    </w:p>
    <w:p w14:paraId="1B962785" w14:textId="77777777" w:rsidR="00FA2A5D" w:rsidRPr="00FA2A5D" w:rsidRDefault="00FA2A5D" w:rsidP="00FA2A5D">
      <w:pPr>
        <w:ind w:left="720" w:hanging="720"/>
      </w:pPr>
      <w:r>
        <w:rPr>
          <w:b/>
          <w:bCs/>
          <w:sz w:val="28"/>
          <w:szCs w:val="28"/>
        </w:rPr>
        <w:t>Potential Ethical Issues/Ethical Report</w:t>
      </w:r>
      <w:r>
        <w:rPr>
          <w:b/>
          <w:bCs/>
          <w:sz w:val="28"/>
          <w:szCs w:val="28"/>
        </w:rPr>
        <w:br/>
      </w:r>
      <w:r>
        <w:t xml:space="preserve">&gt; </w:t>
      </w:r>
      <w:r w:rsidR="00FC69D1">
        <w:t>Storing user data unencrypted and relatively unprotected on the user’s hard disk.</w:t>
      </w:r>
    </w:p>
    <w:p w14:paraId="6A76E19F" w14:textId="0A1C6D5D" w:rsidR="00E35EBF" w:rsidRDefault="00E35EBF" w:rsidP="00FA2A5D">
      <w:pPr>
        <w:ind w:left="720" w:hanging="720"/>
      </w:pPr>
      <w:r>
        <w:rPr>
          <w:b/>
          <w:bCs/>
          <w:sz w:val="28"/>
          <w:szCs w:val="28"/>
        </w:rPr>
        <w:t>Future Improvements</w:t>
      </w:r>
      <w:r>
        <w:rPr>
          <w:b/>
          <w:bCs/>
          <w:sz w:val="28"/>
          <w:szCs w:val="28"/>
        </w:rPr>
        <w:br/>
      </w:r>
      <w:r>
        <w:t xml:space="preserve">&gt; </w:t>
      </w:r>
      <w:r w:rsidR="00FC69D1">
        <w:t>Encrypt user data before it is saved to hard drive.</w:t>
      </w:r>
      <w:r w:rsidR="00FC69D1">
        <w:br/>
        <w:t xml:space="preserve">&gt; Implement non sequential user </w:t>
      </w:r>
      <w:r w:rsidR="00E33927">
        <w:t>ids.</w:t>
      </w:r>
    </w:p>
    <w:p w14:paraId="6DBA7576" w14:textId="4973D652" w:rsidR="00074C9E" w:rsidRDefault="00074C9E" w:rsidP="00074C9E">
      <w:r>
        <w:tab/>
        <w:t xml:space="preserve">&gt; </w:t>
      </w:r>
      <w:r w:rsidR="00AD4441">
        <w:t>There is little input verification so more of that would be helpful.</w:t>
      </w:r>
    </w:p>
    <w:p w14:paraId="7BF1E3CC" w14:textId="5E09CE5F" w:rsidR="003850F9" w:rsidRPr="003850F9" w:rsidRDefault="003850F9" w:rsidP="003850F9">
      <w:pPr>
        <w:pStyle w:val="ListParagraph"/>
        <w:numPr>
          <w:ilvl w:val="0"/>
          <w:numId w:val="5"/>
        </w:numPr>
        <w:rPr>
          <w:highlight w:val="yellow"/>
        </w:rPr>
      </w:pPr>
      <w:r w:rsidRPr="003850F9">
        <w:rPr>
          <w:highlight w:val="yellow"/>
        </w:rPr>
        <w:t xml:space="preserve">Finish the </w:t>
      </w:r>
      <w:proofErr w:type="gramStart"/>
      <w:r w:rsidRPr="003850F9">
        <w:rPr>
          <w:highlight w:val="yellow"/>
        </w:rPr>
        <w:t>GUI</w:t>
      </w:r>
      <w:r w:rsidR="00270535">
        <w:rPr>
          <w:highlight w:val="yellow"/>
        </w:rPr>
        <w:t>(</w:t>
      </w:r>
      <w:proofErr w:type="gramEnd"/>
      <w:r w:rsidR="00270535">
        <w:rPr>
          <w:highlight w:val="yellow"/>
        </w:rPr>
        <w:t>specific donor’s donations, and all the donations there are)</w:t>
      </w:r>
    </w:p>
    <w:p w14:paraId="253934DE" w14:textId="7F9C4240" w:rsidR="00E35EBF" w:rsidRDefault="00E35EBF" w:rsidP="00FA2A5D">
      <w:pPr>
        <w:ind w:left="720" w:hanging="720"/>
      </w:pPr>
      <w:r>
        <w:rPr>
          <w:b/>
          <w:bCs/>
          <w:sz w:val="28"/>
          <w:szCs w:val="28"/>
        </w:rPr>
        <w:t>Lessons Learned</w:t>
      </w:r>
      <w:r>
        <w:rPr>
          <w:b/>
          <w:bCs/>
          <w:sz w:val="28"/>
          <w:szCs w:val="28"/>
        </w:rPr>
        <w:br/>
      </w:r>
      <w:r>
        <w:t xml:space="preserve">&gt; </w:t>
      </w:r>
      <w:r w:rsidR="00E33927">
        <w:t xml:space="preserve">It’s very important to </w:t>
      </w:r>
      <w:r w:rsidR="00585FB1">
        <w:t>make sure methods are placed in a class that makes sense.</w:t>
      </w:r>
      <w:r>
        <w:br/>
        <w:t xml:space="preserve">&gt; </w:t>
      </w:r>
      <w:r w:rsidR="00585FB1">
        <w:t>Beginning to learn how to properly divide the work between two people.</w:t>
      </w:r>
    </w:p>
    <w:p w14:paraId="28A69DAB" w14:textId="0E3CB18B" w:rsidR="003850F9" w:rsidRPr="003850F9" w:rsidRDefault="003850F9" w:rsidP="003850F9">
      <w:pPr>
        <w:pStyle w:val="ListParagraph"/>
        <w:numPr>
          <w:ilvl w:val="0"/>
          <w:numId w:val="5"/>
        </w:numPr>
        <w:rPr>
          <w:highlight w:val="yellow"/>
        </w:rPr>
      </w:pPr>
      <w:r w:rsidRPr="003850F9">
        <w:rPr>
          <w:highlight w:val="yellow"/>
        </w:rPr>
        <w:t>Learned a lot about making a GUI, including components, listeners, and so on.</w:t>
      </w:r>
    </w:p>
    <w:p w14:paraId="6B33BB1E" w14:textId="291AB9E7" w:rsidR="003850F9" w:rsidRDefault="003850F9" w:rsidP="003850F9">
      <w:pPr>
        <w:pStyle w:val="ListParagraph"/>
        <w:numPr>
          <w:ilvl w:val="0"/>
          <w:numId w:val="5"/>
        </w:numPr>
        <w:rPr>
          <w:highlight w:val="yellow"/>
        </w:rPr>
      </w:pPr>
      <w:r w:rsidRPr="003850F9">
        <w:rPr>
          <w:highlight w:val="yellow"/>
        </w:rPr>
        <w:t xml:space="preserve">Learned that </w:t>
      </w:r>
      <w:r w:rsidR="00270535">
        <w:rPr>
          <w:highlight w:val="yellow"/>
        </w:rPr>
        <w:t>to make a whole program with all its components, it requires a lot of time, and it’s best if each task is spread, so we can focus more on one thing until we finish it, and only then moving to next things.</w:t>
      </w:r>
    </w:p>
    <w:p w14:paraId="015A92FC" w14:textId="6CDF1632" w:rsidR="00270535" w:rsidRDefault="00270535" w:rsidP="003850F9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Learned about time management.</w:t>
      </w:r>
    </w:p>
    <w:p w14:paraId="45635D1F" w14:textId="447816D0" w:rsidR="00270535" w:rsidRPr="003850F9" w:rsidRDefault="00270535" w:rsidP="003850F9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Learned a lot about event-programming.</w:t>
      </w:r>
    </w:p>
    <w:sectPr w:rsidR="00270535" w:rsidRPr="0038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0254"/>
    <w:multiLevelType w:val="hybridMultilevel"/>
    <w:tmpl w:val="5D002192"/>
    <w:lvl w:ilvl="0" w:tplc="DAC2BF5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855435"/>
    <w:multiLevelType w:val="hybridMultilevel"/>
    <w:tmpl w:val="7A08E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6258CA"/>
    <w:multiLevelType w:val="hybridMultilevel"/>
    <w:tmpl w:val="68D63B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8A69D6"/>
    <w:multiLevelType w:val="hybridMultilevel"/>
    <w:tmpl w:val="FC5AA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C17792"/>
    <w:multiLevelType w:val="hybridMultilevel"/>
    <w:tmpl w:val="BCDE1658"/>
    <w:lvl w:ilvl="0" w:tplc="2788E91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0C"/>
    <w:rsid w:val="00074C9E"/>
    <w:rsid w:val="000A7D86"/>
    <w:rsid w:val="000B1C99"/>
    <w:rsid w:val="000B2607"/>
    <w:rsid w:val="00135512"/>
    <w:rsid w:val="002470D1"/>
    <w:rsid w:val="00270535"/>
    <w:rsid w:val="002C03EF"/>
    <w:rsid w:val="0035290C"/>
    <w:rsid w:val="003850F9"/>
    <w:rsid w:val="00414666"/>
    <w:rsid w:val="00415C60"/>
    <w:rsid w:val="00543FB5"/>
    <w:rsid w:val="00585FB1"/>
    <w:rsid w:val="005E5212"/>
    <w:rsid w:val="006635C0"/>
    <w:rsid w:val="006F602A"/>
    <w:rsid w:val="007121A0"/>
    <w:rsid w:val="0082480C"/>
    <w:rsid w:val="008D4539"/>
    <w:rsid w:val="008F54A7"/>
    <w:rsid w:val="00932579"/>
    <w:rsid w:val="00963B1F"/>
    <w:rsid w:val="00AD4441"/>
    <w:rsid w:val="00AF2CB1"/>
    <w:rsid w:val="00B508BF"/>
    <w:rsid w:val="00B57235"/>
    <w:rsid w:val="00C17C69"/>
    <w:rsid w:val="00C42342"/>
    <w:rsid w:val="00D602CE"/>
    <w:rsid w:val="00E33927"/>
    <w:rsid w:val="00E35EBF"/>
    <w:rsid w:val="00EC37B3"/>
    <w:rsid w:val="00EC4F03"/>
    <w:rsid w:val="00FA1422"/>
    <w:rsid w:val="00FA2A5D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F336"/>
  <w15:chartTrackingRefBased/>
  <w15:docId w15:val="{FBC69363-1CEC-4F08-B152-F5BF0FE4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A5D"/>
    <w:pPr>
      <w:ind w:left="720"/>
      <w:contextualSpacing/>
    </w:pPr>
  </w:style>
  <w:style w:type="table" w:styleId="TableGrid">
    <w:name w:val="Table Grid"/>
    <w:basedOn w:val="TableNormal"/>
    <w:uiPriority w:val="39"/>
    <w:rsid w:val="00FA2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0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e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mail@e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\Desktop\Donation%20Center%20De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Donation Center Design</Template>
  <TotalTime>13</TotalTime>
  <Pages>4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Segota, Filip</cp:lastModifiedBy>
  <cp:revision>3</cp:revision>
  <dcterms:created xsi:type="dcterms:W3CDTF">2021-02-16T16:32:00Z</dcterms:created>
  <dcterms:modified xsi:type="dcterms:W3CDTF">2021-02-16T16:50:00Z</dcterms:modified>
</cp:coreProperties>
</file>